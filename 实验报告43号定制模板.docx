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8255" b="1968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ind w:firstLine="420"/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  <w:bCs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jc w:val="center"/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349D09A7"/>
    <w:rsid w:val="00033CB6"/>
    <w:rsid w:val="00120D4F"/>
    <w:rsid w:val="0014693B"/>
    <w:rsid w:val="00153567"/>
    <w:rsid w:val="0029135F"/>
    <w:rsid w:val="002E059A"/>
    <w:rsid w:val="00343F35"/>
    <w:rsid w:val="00394E9C"/>
    <w:rsid w:val="00457349"/>
    <w:rsid w:val="005E5A2D"/>
    <w:rsid w:val="0063154E"/>
    <w:rsid w:val="006667BE"/>
    <w:rsid w:val="00666871"/>
    <w:rsid w:val="006F28F7"/>
    <w:rsid w:val="007176E8"/>
    <w:rsid w:val="00730735"/>
    <w:rsid w:val="0075439D"/>
    <w:rsid w:val="007A1F82"/>
    <w:rsid w:val="007B6DEE"/>
    <w:rsid w:val="00805047"/>
    <w:rsid w:val="00810327"/>
    <w:rsid w:val="0089470A"/>
    <w:rsid w:val="00907097"/>
    <w:rsid w:val="009378CD"/>
    <w:rsid w:val="009C15CB"/>
    <w:rsid w:val="00A0798F"/>
    <w:rsid w:val="00A2405F"/>
    <w:rsid w:val="00BF603A"/>
    <w:rsid w:val="00C126D1"/>
    <w:rsid w:val="00CD72C6"/>
    <w:rsid w:val="00DE00CA"/>
    <w:rsid w:val="00DF30DB"/>
    <w:rsid w:val="00E40E13"/>
    <w:rsid w:val="00E56FE2"/>
    <w:rsid w:val="00E7229D"/>
    <w:rsid w:val="00E85E38"/>
    <w:rsid w:val="00F244D7"/>
    <w:rsid w:val="00F33C67"/>
    <w:rsid w:val="00FE056A"/>
    <w:rsid w:val="030A342E"/>
    <w:rsid w:val="03BD2FEF"/>
    <w:rsid w:val="0A7E0174"/>
    <w:rsid w:val="0BAF48A2"/>
    <w:rsid w:val="148538CB"/>
    <w:rsid w:val="152C6A4C"/>
    <w:rsid w:val="24200180"/>
    <w:rsid w:val="349D09A7"/>
    <w:rsid w:val="3EAF634E"/>
    <w:rsid w:val="4A7A069E"/>
    <w:rsid w:val="4D926438"/>
    <w:rsid w:val="532F0511"/>
    <w:rsid w:val="566A0418"/>
    <w:rsid w:val="589814A5"/>
    <w:rsid w:val="5C071253"/>
    <w:rsid w:val="6C1C2009"/>
    <w:rsid w:val="6D535020"/>
    <w:rsid w:val="719F40F5"/>
    <w:rsid w:val="739C3B9F"/>
    <w:rsid w:val="77D1426A"/>
    <w:rsid w:val="7A843620"/>
    <w:rsid w:val="7C5C13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100" w:beforeAutospacing="1" w:after="100" w:afterAutospacing="1"/>
      <w:jc w:val="left"/>
    </w:pPr>
    <w:rPr>
      <w:rFonts w:ascii="宋体" w:hAnsi="宋体" w:eastAsia="宋体"/>
      <w:kern w:val="0"/>
      <w:szCs w:val="24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4">
    <w:name w:val="批注框文本 字符"/>
    <w:basedOn w:val="11"/>
    <w:link w:val="4"/>
    <w:uiPriority w:val="0"/>
    <w:rPr>
      <w:rFonts w:eastAsia="仿宋_GB2312"/>
      <w:kern w:val="2"/>
      <w:sz w:val="18"/>
      <w:szCs w:val="18"/>
    </w:rPr>
  </w:style>
  <w:style w:type="character" w:customStyle="1" w:styleId="15">
    <w:name w:val="页眉 字符"/>
    <w:basedOn w:val="11"/>
    <w:link w:val="6"/>
    <w:uiPriority w:val="99"/>
    <w:rPr>
      <w:rFonts w:eastAsia="仿宋_GB2312"/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0011;&#2001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CD7F4-D885-4833-A495-DCB7869E20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6</Pages>
  <Words>427</Words>
  <Characters>2434</Characters>
  <Lines>20</Lines>
  <Paragraphs>5</Paragraphs>
  <TotalTime>28</TotalTime>
  <ScaleCrop>false</ScaleCrop>
  <LinksUpToDate>false</LinksUpToDate>
  <CharactersWithSpaces>2856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2018-06-17T12:20:00Z</dcterms:created>
  <dc:creator>王亚亚</dc:creator>
  <cp:lastModifiedBy>一杯冰美式</cp:lastModifiedBy>
  <dcterms:modified xsi:type="dcterms:W3CDTF">2023-09-10T11:29:07Z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EE9BC3A90C5B460DACE45BBEB9534903_13</vt:lpwstr>
  </property>
</Properties>
</file>